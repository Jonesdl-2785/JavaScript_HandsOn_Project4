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15DEC" w14:textId="77777777" w:rsidR="00E02B25" w:rsidRPr="00E02B25" w:rsidRDefault="00E02B25" w:rsidP="00E02B25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4A4A4A"/>
          <w:kern w:val="36"/>
          <w:sz w:val="51"/>
          <w:szCs w:val="51"/>
          <w:lang w:eastAsia="en-US"/>
        </w:rPr>
      </w:pPr>
      <w:r w:rsidRPr="00E02B25">
        <w:rPr>
          <w:rFonts w:ascii="Helvetica" w:eastAsia="Times New Roman" w:hAnsi="Helvetica" w:cs="Times New Roman"/>
          <w:b/>
          <w:bCs/>
          <w:color w:val="4A4A4A"/>
          <w:kern w:val="36"/>
          <w:sz w:val="51"/>
          <w:szCs w:val="51"/>
          <w:lang w:eastAsia="en-US"/>
        </w:rPr>
        <w:t>JS Hands-On Day Four</w:t>
      </w:r>
    </w:p>
    <w:p w14:paraId="2DACF243" w14:textId="77777777" w:rsidR="00E02B25" w:rsidRPr="00E02B25" w:rsidRDefault="00E02B25" w:rsidP="00E02B2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n-US"/>
        </w:rPr>
      </w:pPr>
      <w:r w:rsidRPr="00E02B25">
        <w:rPr>
          <w:rFonts w:ascii="inherit" w:eastAsia="Times New Roman" w:hAnsi="inherit" w:cs="Times New Roman"/>
          <w:color w:val="333333"/>
          <w:sz w:val="45"/>
          <w:szCs w:val="45"/>
          <w:lang w:eastAsia="en-US"/>
        </w:rPr>
        <w:t xml:space="preserve">JS Hands-On: Day </w:t>
      </w:r>
      <w:r>
        <w:rPr>
          <w:rFonts w:ascii="inherit" w:eastAsia="Times New Roman" w:hAnsi="inherit" w:cs="Times New Roman"/>
          <w:color w:val="333333"/>
          <w:sz w:val="45"/>
          <w:szCs w:val="45"/>
          <w:lang w:eastAsia="en-US"/>
        </w:rPr>
        <w:t>Four</w:t>
      </w:r>
    </w:p>
    <w:p w14:paraId="5ED6D1C6" w14:textId="1679B1CF" w:rsidR="00E02B25" w:rsidRPr="00E02B25" w:rsidRDefault="00E02B25" w:rsidP="00E02B25">
      <w:pPr>
        <w:shd w:val="clear" w:color="auto" w:fill="FFFFFF"/>
        <w:spacing w:after="150" w:line="240" w:lineRule="auto"/>
        <w:rPr>
          <w:rFonts w:ascii="Helvetica" w:hAnsi="Helvetica" w:cs="Times New Roman"/>
          <w:color w:val="4A4A4A"/>
          <w:sz w:val="24"/>
          <w:szCs w:val="24"/>
          <w:lang w:eastAsia="en-US"/>
        </w:rPr>
      </w:pPr>
      <w:r w:rsidRPr="00E02B25">
        <w:rPr>
          <w:rFonts w:ascii="Helvetica" w:hAnsi="Helvetica" w:cs="Times New Roman"/>
          <w:color w:val="4A4A4A"/>
          <w:sz w:val="24"/>
          <w:szCs w:val="24"/>
          <w:lang w:eastAsia="en-US"/>
        </w:rPr>
        <w:t>Now that you have more of an understanding of JavaScript we will be using these in this project</w:t>
      </w:r>
      <w:bookmarkStart w:id="0" w:name="_GoBack"/>
      <w:bookmarkEnd w:id="0"/>
      <w:r w:rsidRPr="00E02B25">
        <w:rPr>
          <w:rFonts w:ascii="Helvetica" w:hAnsi="Helvetica" w:cs="Times New Roman"/>
          <w:color w:val="4A4A4A"/>
          <w:sz w:val="24"/>
          <w:szCs w:val="24"/>
          <w:lang w:eastAsia="en-US"/>
        </w:rPr>
        <w:t xml:space="preserve"> to solidify these concepts through hands-on, practical use. Hands-On projects are completed outside of the browser, using your IDE, or editor of choice.</w:t>
      </w:r>
    </w:p>
    <w:p w14:paraId="723A862C" w14:textId="77777777" w:rsidR="00E02B25" w:rsidRPr="00E02B25" w:rsidRDefault="00E02B25" w:rsidP="00E02B25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4A4A4A"/>
          <w:kern w:val="36"/>
          <w:sz w:val="51"/>
          <w:szCs w:val="51"/>
          <w:lang w:eastAsia="en-US"/>
        </w:rPr>
      </w:pPr>
      <w:r w:rsidRPr="00E02B25">
        <w:rPr>
          <w:rFonts w:ascii="Helvetica" w:eastAsia="Times New Roman" w:hAnsi="Helvetica" w:cs="Times New Roman"/>
          <w:b/>
          <w:bCs/>
          <w:color w:val="4A4A4A"/>
          <w:kern w:val="36"/>
          <w:sz w:val="51"/>
          <w:szCs w:val="51"/>
          <w:lang w:eastAsia="en-US"/>
        </w:rPr>
        <w:t>Description:</w:t>
      </w:r>
    </w:p>
    <w:p w14:paraId="4A3A3FBE" w14:textId="77777777" w:rsidR="00E02B25" w:rsidRPr="00E02B25" w:rsidRDefault="00455A68" w:rsidP="00E02B25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pict w14:anchorId="4E0BEBE4">
          <v:rect id="_x0000_i1025" style="width:0;height:0" o:hralign="center" o:hrstd="t" o:hr="t" fillcolor="#f0f0f0" stroked="f"/>
        </w:pict>
      </w:r>
    </w:p>
    <w:p w14:paraId="37AC3C4F" w14:textId="77777777" w:rsidR="00E02B25" w:rsidRPr="00E02B25" w:rsidRDefault="00E02B25" w:rsidP="00E02B25">
      <w:pPr>
        <w:shd w:val="clear" w:color="auto" w:fill="FFFFFF"/>
        <w:spacing w:after="150" w:line="240" w:lineRule="auto"/>
        <w:rPr>
          <w:rFonts w:ascii="Helvetica" w:hAnsi="Helvetica" w:cs="Times New Roman"/>
          <w:color w:val="4A4A4A"/>
          <w:sz w:val="24"/>
          <w:szCs w:val="24"/>
          <w:lang w:eastAsia="en-US"/>
        </w:rPr>
      </w:pPr>
      <w:r w:rsidRPr="00E02B25">
        <w:rPr>
          <w:rFonts w:ascii="Helvetica" w:hAnsi="Helvetica" w:cs="Times New Roman"/>
          <w:color w:val="4A4A4A"/>
          <w:sz w:val="24"/>
          <w:szCs w:val="24"/>
          <w:lang w:eastAsia="en-US"/>
        </w:rPr>
        <w:t xml:space="preserve">In this project, we will be building a complex function that will allow us to generate numbers. Our function will need to take the </w:t>
      </w:r>
      <w:proofErr w:type="gramStart"/>
      <w:r w:rsidRPr="00E02B25">
        <w:rPr>
          <w:rFonts w:ascii="Helvetica" w:hAnsi="Helvetica" w:cs="Times New Roman"/>
          <w:color w:val="4A4A4A"/>
          <w:sz w:val="24"/>
          <w:szCs w:val="24"/>
          <w:lang w:eastAsia="en-US"/>
        </w:rPr>
        <w:t>two previous</w:t>
      </w:r>
      <w:proofErr w:type="gramEnd"/>
      <w:r w:rsidRPr="00E02B25">
        <w:rPr>
          <w:rFonts w:ascii="Helvetica" w:hAnsi="Helvetica" w:cs="Times New Roman"/>
          <w:color w:val="4A4A4A"/>
          <w:sz w:val="24"/>
          <w:szCs w:val="24"/>
          <w:lang w:eastAsia="en-US"/>
        </w:rPr>
        <w:t xml:space="preserve"> number and add them together to get the next number in our sequence. For Example, 1, 2, 3, 5, 8, 13.</w:t>
      </w:r>
    </w:p>
    <w:p w14:paraId="659265D5" w14:textId="77777777" w:rsidR="00E02B25" w:rsidRPr="00E02B25" w:rsidRDefault="00E02B25" w:rsidP="00E02B2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n-US"/>
        </w:rPr>
      </w:pPr>
      <w:r w:rsidRPr="00E02B25">
        <w:rPr>
          <w:rFonts w:ascii="inherit" w:eastAsia="Times New Roman" w:hAnsi="inherit" w:cs="Times New Roman"/>
          <w:color w:val="333333"/>
          <w:sz w:val="36"/>
          <w:szCs w:val="36"/>
          <w:lang w:eastAsia="en-US"/>
        </w:rPr>
        <w:t>Requirements</w:t>
      </w:r>
    </w:p>
    <w:p w14:paraId="3C5992FE" w14:textId="77777777" w:rsidR="00E02B25" w:rsidRPr="00E02B25" w:rsidRDefault="00E02B25" w:rsidP="00E02B25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hAnsi="Helvetica" w:cs="Times New Roman"/>
          <w:color w:val="4A4A4A"/>
          <w:sz w:val="24"/>
          <w:szCs w:val="24"/>
          <w:lang w:eastAsia="en-US"/>
        </w:rPr>
      </w:pPr>
      <w:r w:rsidRPr="00E02B25">
        <w:rPr>
          <w:rFonts w:ascii="Helvetica" w:hAnsi="Helvetica" w:cs="Times New Roman"/>
          <w:color w:val="4A4A4A"/>
          <w:sz w:val="24"/>
          <w:szCs w:val="24"/>
          <w:lang w:eastAsia="en-US"/>
        </w:rPr>
        <w:t>An executable function that can print at least 20 numbers in the correct sequence.</w:t>
      </w:r>
    </w:p>
    <w:p w14:paraId="5368E25B" w14:textId="77777777" w:rsidR="00E02B25" w:rsidRPr="00E02B25" w:rsidRDefault="00E02B25" w:rsidP="00E02B25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hAnsi="Helvetica" w:cs="Times New Roman"/>
          <w:color w:val="4A4A4A"/>
          <w:sz w:val="24"/>
          <w:szCs w:val="24"/>
          <w:lang w:eastAsia="en-US"/>
        </w:rPr>
      </w:pPr>
      <w:r w:rsidRPr="00E02B25">
        <w:rPr>
          <w:rFonts w:ascii="Helvetica" w:hAnsi="Helvetica" w:cs="Times New Roman"/>
          <w:b/>
          <w:bCs/>
          <w:color w:val="4A4A4A"/>
          <w:sz w:val="24"/>
          <w:szCs w:val="24"/>
          <w:lang w:eastAsia="en-US"/>
        </w:rPr>
        <w:t>Bonus</w:t>
      </w:r>
      <w:r w:rsidRPr="00E02B25">
        <w:rPr>
          <w:rFonts w:ascii="Helvetica" w:hAnsi="Helvetica" w:cs="Times New Roman"/>
          <w:color w:val="4A4A4A"/>
          <w:sz w:val="24"/>
          <w:szCs w:val="24"/>
          <w:lang w:eastAsia="en-US"/>
        </w:rPr>
        <w:t> Display the information in the window instead of the console.</w:t>
      </w:r>
    </w:p>
    <w:p w14:paraId="79C08CDB" w14:textId="77777777" w:rsidR="00E02B25" w:rsidRPr="00E02B25" w:rsidRDefault="00E02B25" w:rsidP="00E02B2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n-US"/>
        </w:rPr>
      </w:pPr>
      <w:r w:rsidRPr="00E02B25">
        <w:rPr>
          <w:rFonts w:ascii="inherit" w:eastAsia="Times New Roman" w:hAnsi="inherit" w:cs="Times New Roman"/>
          <w:color w:val="333333"/>
          <w:sz w:val="36"/>
          <w:szCs w:val="36"/>
          <w:lang w:eastAsia="en-US"/>
        </w:rPr>
        <w:t>Grading</w:t>
      </w:r>
    </w:p>
    <w:p w14:paraId="6AE8988E" w14:textId="77777777" w:rsidR="00E02B25" w:rsidRPr="00E02B25" w:rsidRDefault="00E02B25" w:rsidP="00E02B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</w:pPr>
      <w:r w:rsidRPr="00E02B25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US"/>
        </w:rPr>
        <w:t>Meets all Requirements:</w:t>
      </w:r>
      <w:r w:rsidRPr="00E02B25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> 50% of your grade will be based on meeting the requirements.</w:t>
      </w:r>
    </w:p>
    <w:p w14:paraId="7831681C" w14:textId="77777777" w:rsidR="00E02B25" w:rsidRPr="00E02B25" w:rsidRDefault="00E02B25" w:rsidP="00E02B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</w:pPr>
      <w:r w:rsidRPr="00E02B25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US"/>
        </w:rPr>
        <w:t>Timely Submission:</w:t>
      </w:r>
      <w:r w:rsidRPr="00E02B25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> 25% of your grade will be based on having a complete solution on time.</w:t>
      </w:r>
    </w:p>
    <w:p w14:paraId="1A73E300" w14:textId="77777777" w:rsidR="00E02B25" w:rsidRPr="00E02B25" w:rsidRDefault="00E02B25" w:rsidP="00E02B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</w:pPr>
      <w:r w:rsidRPr="00E02B25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US"/>
        </w:rPr>
        <w:t>Style:</w:t>
      </w:r>
      <w:r w:rsidRPr="00E02B25">
        <w:rPr>
          <w:rFonts w:ascii="Helvetica" w:eastAsia="Times New Roman" w:hAnsi="Helvetica" w:cs="Times New Roman"/>
          <w:color w:val="333333"/>
          <w:sz w:val="24"/>
          <w:szCs w:val="24"/>
          <w:lang w:eastAsia="en-US"/>
        </w:rPr>
        <w:t> 25% of your grade will be based on having legible, and well-designed code.</w:t>
      </w:r>
    </w:p>
    <w:p w14:paraId="6AD82EF8" w14:textId="77777777" w:rsidR="00E02B25" w:rsidRPr="00E02B25" w:rsidRDefault="00E02B25" w:rsidP="00E02B25">
      <w:pPr>
        <w:shd w:val="clear" w:color="auto" w:fill="FFFFFF"/>
        <w:spacing w:after="150" w:line="240" w:lineRule="auto"/>
        <w:rPr>
          <w:rFonts w:ascii="Helvetica" w:hAnsi="Helvetica" w:cs="Times New Roman"/>
          <w:color w:val="4A4A4A"/>
          <w:sz w:val="24"/>
          <w:szCs w:val="24"/>
          <w:lang w:eastAsia="en-US"/>
        </w:rPr>
      </w:pPr>
      <w:r w:rsidRPr="00E02B25">
        <w:rPr>
          <w:rFonts w:ascii="Helvetica" w:hAnsi="Helvetica" w:cs="Times New Roman"/>
          <w:color w:val="4A4A4A"/>
          <w:sz w:val="24"/>
          <w:szCs w:val="24"/>
          <w:lang w:eastAsia="en-US"/>
        </w:rPr>
        <w:t>Be sure to save your solution, and be prepared to share it with your Instructor or Mentor during your next class, or check-in.</w:t>
      </w:r>
    </w:p>
    <w:p w14:paraId="028ED43D" w14:textId="77777777" w:rsidR="00E02B25" w:rsidRPr="00E02B25" w:rsidRDefault="00E02B25" w:rsidP="00E02B25">
      <w:pPr>
        <w:shd w:val="clear" w:color="auto" w:fill="FFFFFF"/>
        <w:spacing w:line="240" w:lineRule="auto"/>
        <w:rPr>
          <w:rFonts w:ascii="Helvetica" w:hAnsi="Helvetica" w:cs="Times New Roman"/>
          <w:color w:val="4A4A4A"/>
          <w:sz w:val="24"/>
          <w:szCs w:val="24"/>
          <w:lang w:eastAsia="en-US"/>
        </w:rPr>
      </w:pPr>
      <w:r w:rsidRPr="00E02B25">
        <w:rPr>
          <w:rFonts w:ascii="Helvetica" w:hAnsi="Helvetica" w:cs="Times New Roman"/>
          <w:b/>
          <w:bCs/>
          <w:color w:val="4A4A4A"/>
          <w:sz w:val="24"/>
          <w:szCs w:val="24"/>
          <w:lang w:eastAsia="en-US"/>
        </w:rPr>
        <w:t>Tip!</w:t>
      </w:r>
      <w:r w:rsidRPr="00E02B25">
        <w:rPr>
          <w:rFonts w:ascii="Helvetica" w:hAnsi="Helvetica" w:cs="Times New Roman"/>
          <w:color w:val="4A4A4A"/>
          <w:sz w:val="24"/>
          <w:szCs w:val="24"/>
          <w:lang w:eastAsia="en-US"/>
        </w:rPr>
        <w:t> Your Instructor or Mentor may test your program with additional inputs, so be sure to test it thoroughly with different scenarios.</w:t>
      </w:r>
    </w:p>
    <w:p w14:paraId="3C70CA41" w14:textId="77777777" w:rsidR="001179A5" w:rsidRPr="00E02B25" w:rsidRDefault="001179A5" w:rsidP="00E02B25"/>
    <w:sectPr w:rsidR="001179A5" w:rsidRPr="00E02B2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4A789" w14:textId="77777777" w:rsidR="00455A68" w:rsidRDefault="00455A68">
      <w:r>
        <w:separator/>
      </w:r>
    </w:p>
    <w:p w14:paraId="241C1A9F" w14:textId="77777777" w:rsidR="00455A68" w:rsidRDefault="00455A68"/>
  </w:endnote>
  <w:endnote w:type="continuationSeparator" w:id="0">
    <w:p w14:paraId="66FCF8E9" w14:textId="77777777" w:rsidR="00455A68" w:rsidRDefault="00455A68">
      <w:r>
        <w:continuationSeparator/>
      </w:r>
    </w:p>
    <w:p w14:paraId="11E5F091" w14:textId="77777777" w:rsidR="00455A68" w:rsidRDefault="00455A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98FAF" w14:textId="77777777" w:rsidR="001179A5" w:rsidRDefault="00C37A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8A57A" w14:textId="77777777" w:rsidR="00455A68" w:rsidRDefault="00455A68">
      <w:r>
        <w:separator/>
      </w:r>
    </w:p>
    <w:p w14:paraId="2CC12452" w14:textId="77777777" w:rsidR="00455A68" w:rsidRDefault="00455A68"/>
  </w:footnote>
  <w:footnote w:type="continuationSeparator" w:id="0">
    <w:p w14:paraId="42259607" w14:textId="77777777" w:rsidR="00455A68" w:rsidRDefault="00455A68">
      <w:r>
        <w:continuationSeparator/>
      </w:r>
    </w:p>
    <w:p w14:paraId="36F961D6" w14:textId="77777777" w:rsidR="00455A68" w:rsidRDefault="00455A6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3160DF"/>
    <w:multiLevelType w:val="multilevel"/>
    <w:tmpl w:val="1DBE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8082E"/>
    <w:multiLevelType w:val="multilevel"/>
    <w:tmpl w:val="EF12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25"/>
    <w:rsid w:val="001179A5"/>
    <w:rsid w:val="00406E1D"/>
    <w:rsid w:val="00455A68"/>
    <w:rsid w:val="00C37A6F"/>
    <w:rsid w:val="00E0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38A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B2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009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dWord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Jones</dc:creator>
  <cp:keywords/>
  <dc:description/>
  <cp:lastModifiedBy>Diane Jones</cp:lastModifiedBy>
  <cp:revision>2</cp:revision>
  <dcterms:created xsi:type="dcterms:W3CDTF">2017-07-27T17:39:00Z</dcterms:created>
  <dcterms:modified xsi:type="dcterms:W3CDTF">2017-07-29T20:58:00Z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